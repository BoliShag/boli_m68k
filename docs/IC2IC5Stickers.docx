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600"/>
        <w:gridCol w:w="143"/>
        <w:gridCol w:w="3600"/>
        <w:gridCol w:w="143"/>
        <w:gridCol w:w="3600"/>
      </w:tblGrid>
      <w:tr w:rsidR="006A6C3A" w:rsidRPr="0012716A" w14:paraId="34A2888A" w14:textId="77777777" w:rsidTr="001B337C">
        <w:trPr>
          <w:trHeight w:hRule="exact" w:val="216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FA80551" w14:textId="77777777" w:rsidR="006A6C3A" w:rsidRPr="0012716A" w:rsidRDefault="006A6C3A">
            <w:pPr>
              <w:pStyle w:val="AveryStyle1"/>
            </w:pPr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0F932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30C4EE46" w14:textId="77777777" w:rsidR="006A6C3A" w:rsidRPr="0012716A" w:rsidRDefault="006A6C3A">
            <w:pPr>
              <w:pStyle w:val="AveryStyle1"/>
            </w:pPr>
            <w:bookmarkStart w:id="0" w:name="Blank_MP1_panel5"/>
            <w:bookmarkEnd w:id="0"/>
          </w:p>
        </w:tc>
        <w:tc>
          <w:tcPr>
            <w:tcW w:w="143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B7B1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94C6FC" w14:textId="77777777" w:rsidR="006A6C3A" w:rsidRPr="0012716A" w:rsidRDefault="006A6C3A">
            <w:pPr>
              <w:pStyle w:val="AveryStyle1"/>
            </w:pPr>
            <w:bookmarkStart w:id="1" w:name="Blank_MP1_panel6"/>
            <w:bookmarkEnd w:id="1"/>
          </w:p>
        </w:tc>
      </w:tr>
      <w:tr w:rsidR="006A6C3A" w:rsidRPr="0012716A" w14:paraId="6A4D8F0B" w14:textId="77777777" w:rsidTr="001B337C">
        <w:trPr>
          <w:trHeight w:hRule="exact" w:val="216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A5CEB8D" w14:textId="77777777" w:rsidR="006A6C3A" w:rsidRPr="0012716A" w:rsidRDefault="006A6C3A">
            <w:pPr>
              <w:pStyle w:val="AveryStyle1"/>
            </w:pPr>
            <w:bookmarkStart w:id="2" w:name="Blank_MP1_panel7"/>
            <w:bookmarkEnd w:id="2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5CC3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38464D4" w14:textId="77777777" w:rsidR="006A6C3A" w:rsidRPr="0012716A" w:rsidRDefault="006A6C3A">
            <w:pPr>
              <w:pStyle w:val="AveryStyle1"/>
            </w:pPr>
            <w:bookmarkStart w:id="3" w:name="Blank_MP1_panel8"/>
            <w:bookmarkEnd w:id="3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CF77F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174FC537" w14:textId="77777777" w:rsidR="006A6C3A" w:rsidRPr="0012716A" w:rsidRDefault="006A6C3A">
            <w:pPr>
              <w:pStyle w:val="AveryStyle1"/>
            </w:pPr>
            <w:bookmarkStart w:id="4" w:name="Blank_MP1_panel9"/>
            <w:bookmarkEnd w:id="4"/>
          </w:p>
        </w:tc>
      </w:tr>
      <w:tr w:rsidR="006A6C3A" w:rsidRPr="0012716A" w14:paraId="533D67FE" w14:textId="77777777" w:rsidTr="001B337C">
        <w:trPr>
          <w:trHeight w:hRule="exact" w:val="216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3C757E73" w14:textId="77777777" w:rsidR="006A6C3A" w:rsidRPr="0012716A" w:rsidRDefault="006A6C3A">
            <w:pPr>
              <w:pStyle w:val="AveryStyle1"/>
            </w:pPr>
            <w:bookmarkStart w:id="5" w:name="Blank_MP1_panel10"/>
            <w:bookmarkEnd w:id="5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0D95F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41FD1F4" w14:textId="77777777" w:rsidR="006A6C3A" w:rsidRPr="0012716A" w:rsidRDefault="006A6C3A">
            <w:pPr>
              <w:pStyle w:val="AveryStyle1"/>
            </w:pPr>
            <w:bookmarkStart w:id="6" w:name="Blank_MP1_panel11"/>
            <w:bookmarkEnd w:id="6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3935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168DA69C" w14:textId="77777777" w:rsidR="006A6C3A" w:rsidRPr="0012716A" w:rsidRDefault="006A6C3A">
            <w:pPr>
              <w:pStyle w:val="AveryStyle1"/>
            </w:pPr>
            <w:bookmarkStart w:id="7" w:name="Blank_MP1_panel12"/>
            <w:bookmarkEnd w:id="7"/>
          </w:p>
        </w:tc>
      </w:tr>
      <w:tr w:rsidR="006A6C3A" w:rsidRPr="0012716A" w14:paraId="75ED5A34" w14:textId="77777777" w:rsidTr="001B337C">
        <w:trPr>
          <w:trHeight w:hRule="exact" w:val="216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5CB5363" w14:textId="77777777" w:rsidR="006A6C3A" w:rsidRPr="0012716A" w:rsidRDefault="006A6C3A">
            <w:pPr>
              <w:pStyle w:val="AveryStyle1"/>
            </w:pPr>
            <w:bookmarkStart w:id="8" w:name="Blank_MP1_panel13"/>
            <w:bookmarkEnd w:id="8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AEE2F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19A0463C" w14:textId="77777777" w:rsidR="006A6C3A" w:rsidRPr="0012716A" w:rsidRDefault="006A6C3A">
            <w:pPr>
              <w:pStyle w:val="AveryStyle1"/>
            </w:pPr>
            <w:bookmarkStart w:id="9" w:name="Blank_MP1_panel14"/>
            <w:bookmarkEnd w:id="9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3860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A8686C7" w14:textId="77777777" w:rsidR="006A6C3A" w:rsidRPr="0012716A" w:rsidRDefault="006A6C3A">
            <w:pPr>
              <w:pStyle w:val="AveryStyle1"/>
            </w:pPr>
            <w:bookmarkStart w:id="10" w:name="Blank_MP1_panel15"/>
            <w:bookmarkEnd w:id="10"/>
          </w:p>
        </w:tc>
      </w:tr>
      <w:tr w:rsidR="006A6C3A" w:rsidRPr="0012716A" w14:paraId="78C6D420" w14:textId="77777777" w:rsidTr="001B337C">
        <w:trPr>
          <w:trHeight w:hRule="exact" w:val="216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DAA7BE5" w14:textId="77777777" w:rsidR="006A6C3A" w:rsidRPr="0012716A" w:rsidRDefault="006A6C3A">
            <w:pPr>
              <w:pStyle w:val="AveryStyle1"/>
            </w:pPr>
            <w:bookmarkStart w:id="11" w:name="Blank_MP1_panel16"/>
            <w:bookmarkEnd w:id="11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FD58A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78FBE56" w14:textId="77777777" w:rsidR="006A6C3A" w:rsidRPr="0012716A" w:rsidRDefault="006A6C3A">
            <w:pPr>
              <w:pStyle w:val="AveryStyle1"/>
            </w:pPr>
            <w:bookmarkStart w:id="12" w:name="Blank_MP1_panel17"/>
            <w:bookmarkEnd w:id="12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5D3B7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918000E" w14:textId="77777777" w:rsidR="006A6C3A" w:rsidRPr="0012716A" w:rsidRDefault="006A6C3A">
            <w:pPr>
              <w:pStyle w:val="AveryStyle1"/>
            </w:pPr>
            <w:bookmarkStart w:id="13" w:name="Blank_MP1_panel18"/>
            <w:bookmarkEnd w:id="13"/>
          </w:p>
        </w:tc>
      </w:tr>
      <w:tr w:rsidR="006A6C3A" w:rsidRPr="0012716A" w14:paraId="1D5EF97C" w14:textId="77777777" w:rsidTr="001B337C">
        <w:trPr>
          <w:trHeight w:hRule="exact" w:val="216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EC4D4EB" w14:textId="77777777" w:rsidR="006A6C3A" w:rsidRPr="0012716A" w:rsidRDefault="006A6C3A">
            <w:pPr>
              <w:pStyle w:val="AveryStyle1"/>
            </w:pPr>
            <w:bookmarkStart w:id="14" w:name="Blank_MP1_panel19"/>
            <w:bookmarkEnd w:id="14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940F7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AE3ED7" w14:textId="77777777" w:rsidR="006A6C3A" w:rsidRPr="0012716A" w:rsidRDefault="006A6C3A">
            <w:pPr>
              <w:pStyle w:val="AveryStyle1"/>
            </w:pPr>
            <w:bookmarkStart w:id="15" w:name="Blank_MP1_panel20"/>
            <w:bookmarkEnd w:id="15"/>
          </w:p>
        </w:tc>
        <w:tc>
          <w:tcPr>
            <w:tcW w:w="143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D824B" w14:textId="77777777" w:rsidR="006A6C3A" w:rsidRPr="0012716A" w:rsidRDefault="006A6C3A"/>
        </w:tc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476C35F6" w14:textId="77777777" w:rsidR="006A6C3A" w:rsidRPr="0012716A" w:rsidRDefault="006A6C3A">
            <w:pPr>
              <w:pStyle w:val="AveryStyle1"/>
            </w:pPr>
            <w:bookmarkStart w:id="16" w:name="Blank_MP1_panel21"/>
            <w:bookmarkEnd w:id="16"/>
          </w:p>
        </w:tc>
      </w:tr>
    </w:tbl>
    <w:p w14:paraId="5F95B8BA" w14:textId="77777777" w:rsidR="006A6C3A" w:rsidRDefault="00920698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 wp14:anchorId="0DDC97A2" wp14:editId="62B1D015">
                <wp:simplePos x="0" y="0"/>
                <wp:positionH relativeFrom="page">
                  <wp:posOffset>259080</wp:posOffset>
                </wp:positionH>
                <wp:positionV relativeFrom="page">
                  <wp:posOffset>546735</wp:posOffset>
                </wp:positionV>
                <wp:extent cx="2286000" cy="1371600"/>
                <wp:effectExtent l="0" t="0" r="12700" b="1270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AD0093" w14:textId="57C6A2FC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bookmarkStart w:id="17" w:name="Blank_MP1_panel1"/>
                            <w:bookmarkEnd w:id="17"/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 w:rsidR="00902EFE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2</w:t>
                            </w:r>
                            <w:r w:rsidR="00D65CEE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 w:rsidR="00902EFE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</w:t>
                            </w:r>
                            <w:r w:rsidR="00D65CEE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 IC5     IC6</w:t>
                            </w:r>
                          </w:p>
                          <w:p w14:paraId="15B835FA" w14:textId="2213DB44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9AC8C11" w14:textId="4D0CA378" w:rsidR="000E621E" w:rsidRDefault="00D65CE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B86611C" w14:textId="327BDCFF" w:rsidR="000E621E" w:rsidRDefault="00D65CE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D484F74" w14:textId="4A9ABBC6" w:rsidR="000E621E" w:rsidRDefault="00D65CE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A1CFEA3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2561A9D4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2EBCF219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1A078E2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4A3ABD" w14:textId="77777777" w:rsidR="000E621E" w:rsidRDefault="000E621E" w:rsidP="000E621E"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EBC26D2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</w:p>
                          <w:p w14:paraId="232A2F0A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245B69ED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61FB7406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69EFC99" w14:textId="77777777" w:rsidR="000E621E" w:rsidRDefault="000E621E" w:rsidP="000E621E"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C4D3B12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</w:p>
                          <w:p w14:paraId="59DFF1F0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7F515A34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6EFE6ACF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1547306" w14:textId="77777777" w:rsidR="000E621E" w:rsidRDefault="000E621E" w:rsidP="000E621E"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FCD6F58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</w:p>
                          <w:p w14:paraId="5735455B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31B28B5A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998C6A0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6508B42D" w14:textId="77777777" w:rsidR="000E621E" w:rsidRDefault="000E621E" w:rsidP="000E621E"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F50A33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</w:p>
                          <w:p w14:paraId="689516EC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3A9D581E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14A3E75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84AD3E3" w14:textId="77777777" w:rsidR="000E621E" w:rsidRDefault="000E621E" w:rsidP="000E621E"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9AF8CF2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</w:p>
                          <w:p w14:paraId="6EBF05D0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314EFDF7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E71BAE2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C1B34E3" w14:textId="77777777" w:rsidR="000E621E" w:rsidRDefault="000E621E" w:rsidP="000E621E"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AC8B891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</w:p>
                          <w:p w14:paraId="715D4CD1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2358EC55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IC2</w:t>
                            </w:r>
                          </w:p>
                          <w:p w14:paraId="256F3CD7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77DD448" w14:textId="77777777" w:rsidR="000E621E" w:rsidRDefault="000E621E" w:rsidP="000E621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1458F44" w14:textId="77777777" w:rsidR="000E621E" w:rsidRDefault="000E621E" w:rsidP="000E621E"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DC97A2" id="AutoShape 22" o:spid="_x0000_s1026" style="position:absolute;margin-left:20.4pt;margin-top:43.05pt;width:180pt;height:108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" o:allowincell="f" filled="f" strokecolor="#bfbfbf" strokeweight=".25pt">
                <v:path arrowok="t"/>
                <v:textbox>
                  <w:txbxContent>
                    <w:p w14:paraId="18AD0093" w14:textId="57C6A2FC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bookmarkStart w:id="18" w:name="Blank_MP1_panel1"/>
                      <w:bookmarkEnd w:id="18"/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 w:rsidR="00902EFE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2</w:t>
                      </w:r>
                      <w:r w:rsidR="00D65CEE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 w:rsidR="00902EFE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</w:t>
                      </w:r>
                      <w:r w:rsidR="00D65CEE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 IC5     IC6</w:t>
                      </w:r>
                    </w:p>
                    <w:p w14:paraId="15B835FA" w14:textId="2213DB44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9AC8C11" w14:textId="4D0CA378" w:rsidR="000E621E" w:rsidRDefault="00D65CE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B86611C" w14:textId="327BDCFF" w:rsidR="000E621E" w:rsidRDefault="00D65CE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D484F74" w14:textId="4A9ABBC6" w:rsidR="000E621E" w:rsidRDefault="00D65CE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A1CFEA3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2561A9D4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2EBCF219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21A078E2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244A3ABD" w14:textId="77777777" w:rsidR="000E621E" w:rsidRDefault="000E621E" w:rsidP="000E621E"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4EBC26D2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</w:p>
                    <w:p w14:paraId="232A2F0A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245B69ED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61FB7406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069EFC99" w14:textId="77777777" w:rsidR="000E621E" w:rsidRDefault="000E621E" w:rsidP="000E621E"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1C4D3B12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</w:p>
                    <w:p w14:paraId="59DFF1F0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7F515A34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6EFE6ACF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31547306" w14:textId="77777777" w:rsidR="000E621E" w:rsidRDefault="000E621E" w:rsidP="000E621E"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0FCD6F58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</w:p>
                    <w:p w14:paraId="5735455B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31B28B5A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2998C6A0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6508B42D" w14:textId="77777777" w:rsidR="000E621E" w:rsidRDefault="000E621E" w:rsidP="000E621E"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19F50A33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</w:p>
                    <w:p w14:paraId="689516EC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3A9D581E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414A3E75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584AD3E3" w14:textId="77777777" w:rsidR="000E621E" w:rsidRDefault="000E621E" w:rsidP="000E621E"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49AF8CF2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</w:p>
                    <w:p w14:paraId="6EBF05D0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314EFDF7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3E71BAE2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2C1B34E3" w14:textId="77777777" w:rsidR="000E621E" w:rsidRDefault="000E621E" w:rsidP="000E621E"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2AC8B891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</w:p>
                    <w:p w14:paraId="715D4CD1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2358EC55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IC2</w:t>
                      </w:r>
                    </w:p>
                    <w:p w14:paraId="256F3CD7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377DD448" w14:textId="77777777" w:rsidR="000E621E" w:rsidRDefault="000E621E" w:rsidP="000E621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  <w:p w14:paraId="71458F44" w14:textId="77777777" w:rsidR="000E621E" w:rsidRDefault="000E621E" w:rsidP="000E621E"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0" allowOverlap="1" wp14:anchorId="5A88923D" wp14:editId="445F1B7B">
                <wp:simplePos x="0" y="0"/>
                <wp:positionH relativeFrom="page">
                  <wp:posOffset>2636520</wp:posOffset>
                </wp:positionH>
                <wp:positionV relativeFrom="page">
                  <wp:posOffset>546735</wp:posOffset>
                </wp:positionV>
                <wp:extent cx="2286000" cy="1371600"/>
                <wp:effectExtent l="0" t="0" r="12700" b="1270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3E6741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A0C05AC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A428841" w14:textId="73639A94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571E754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DC4407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1823A62" w14:textId="77777777" w:rsidR="000E621E" w:rsidRPr="000E621E" w:rsidRDefault="000E621E" w:rsidP="000E6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88923D" id="AutoShape 21" o:spid="_x0000_s1027" style="position:absolute;margin-left:207.6pt;margin-top:43.05pt;width:180pt;height:10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1wPFQIAAAw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" o:allowincell="f" filled="f" strokecolor="#bfbfbf" strokeweight=".25pt">
                <v:path arrowok="t"/>
                <v:textbox>
                  <w:txbxContent>
                    <w:p w14:paraId="493E6741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A0C05AC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A428841" w14:textId="73639A94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571E754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DC4407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1823A62" w14:textId="77777777" w:rsidR="000E621E" w:rsidRPr="000E621E" w:rsidRDefault="000E621E" w:rsidP="000E621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 wp14:anchorId="0FAE180D" wp14:editId="24DD6073">
                <wp:simplePos x="0" y="0"/>
                <wp:positionH relativeFrom="page">
                  <wp:posOffset>5013960</wp:posOffset>
                </wp:positionH>
                <wp:positionV relativeFrom="page">
                  <wp:posOffset>546735</wp:posOffset>
                </wp:positionV>
                <wp:extent cx="2286000" cy="1371600"/>
                <wp:effectExtent l="0" t="0" r="12700" b="1270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99229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798F79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25EA396" w14:textId="17852FA1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3B67B99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AB068B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CBD6059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AE180D" id="AutoShape 20" o:spid="_x0000_s1028" style="position:absolute;margin-left:394.8pt;margin-top:43.05pt;width:180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jLhFQIAAAw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" o:allowincell="f" filled="f" strokecolor="#bfbfbf" strokeweight=".25pt">
                <v:path arrowok="t"/>
                <v:textbox>
                  <w:txbxContent>
                    <w:p w14:paraId="0CE99229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798F79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25EA396" w14:textId="17852FA1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3B67B99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AB068B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CBD6059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0" allowOverlap="1" wp14:anchorId="5BC9D851" wp14:editId="697C92A2">
                <wp:simplePos x="0" y="0"/>
                <wp:positionH relativeFrom="page">
                  <wp:posOffset>259080</wp:posOffset>
                </wp:positionH>
                <wp:positionV relativeFrom="page">
                  <wp:posOffset>1918335</wp:posOffset>
                </wp:positionV>
                <wp:extent cx="2286000" cy="1371600"/>
                <wp:effectExtent l="0" t="0" r="12700" b="1270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ADD69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40D91AD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79A96C0" w14:textId="4F429433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00963C17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E8BE70B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60DBC1B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C9D851" id="AutoShape 19" o:spid="_x0000_s1029" style="position:absolute;margin-left:20.4pt;margin-top:151.05pt;width:180pt;height:10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McNFQIAAAw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" o:allowincell="f" filled="f" strokecolor="#bfbfbf" strokeweight=".25pt">
                <v:path arrowok="t"/>
                <v:textbox>
                  <w:txbxContent>
                    <w:p w14:paraId="6CADD69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40D91AD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79A96C0" w14:textId="4F429433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00963C17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E8BE70B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60DBC1B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0" allowOverlap="1" wp14:anchorId="6B1250AD" wp14:editId="38ADF868">
                <wp:simplePos x="0" y="0"/>
                <wp:positionH relativeFrom="page">
                  <wp:posOffset>2636520</wp:posOffset>
                </wp:positionH>
                <wp:positionV relativeFrom="page">
                  <wp:posOffset>1918335</wp:posOffset>
                </wp:positionV>
                <wp:extent cx="2286000" cy="1371600"/>
                <wp:effectExtent l="0" t="0" r="12700" b="1270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2B5CAC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28F295C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9327BD3" w14:textId="7D4AE0B9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0C5197A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046F56A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7CB94B3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1250AD" id="AutoShape 18" o:spid="_x0000_s1030" style="position:absolute;margin-left:207.6pt;margin-top:151.05pt;width:180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57mFgIAAAw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" o:allowincell="f" filled="f" strokecolor="#bfbfbf" strokeweight=".25pt">
                <v:path arrowok="t"/>
                <v:textbox>
                  <w:txbxContent>
                    <w:p w14:paraId="782B5CAC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28F295C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9327BD3" w14:textId="7D4AE0B9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0C5197A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046F56A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7CB94B3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 wp14:anchorId="051F757E" wp14:editId="22EB0FBC">
                <wp:simplePos x="0" y="0"/>
                <wp:positionH relativeFrom="page">
                  <wp:posOffset>5013960</wp:posOffset>
                </wp:positionH>
                <wp:positionV relativeFrom="page">
                  <wp:posOffset>1918335</wp:posOffset>
                </wp:positionV>
                <wp:extent cx="2286000" cy="1371600"/>
                <wp:effectExtent l="0" t="0" r="12700" b="1270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5B3B40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CFCDB2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B6FEC91" w14:textId="33C7639F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FD32D26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377E6AA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E19C5EE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1F757E" id="AutoShape 17" o:spid="_x0000_s1031" style="position:absolute;margin-left:394.8pt;margin-top:151.05pt;width:180pt;height:108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" o:allowincell="f" filled="f" strokecolor="#bfbfbf" strokeweight=".25pt">
                <v:path arrowok="t"/>
                <v:textbox>
                  <w:txbxContent>
                    <w:p w14:paraId="3E5B3B40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CFCDB2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B6FEC91" w14:textId="33C7639F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FD32D26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377E6AA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E19C5EE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0" allowOverlap="1" wp14:anchorId="2EC7522D" wp14:editId="2FA848A3">
                <wp:simplePos x="0" y="0"/>
                <wp:positionH relativeFrom="page">
                  <wp:posOffset>259080</wp:posOffset>
                </wp:positionH>
                <wp:positionV relativeFrom="page">
                  <wp:posOffset>3289935</wp:posOffset>
                </wp:positionV>
                <wp:extent cx="2286000" cy="1371600"/>
                <wp:effectExtent l="0" t="0" r="12700" b="1270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D8FC1F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44D0E79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B31104D" w14:textId="3C810234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44B135F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F32DC3C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0FB1C40B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C7522D" id="AutoShape 16" o:spid="_x0000_s1032" style="position:absolute;margin-left:20.4pt;margin-top:259.05pt;width:180pt;height:10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" o:allowincell="f" filled="f" strokecolor="#bfbfbf" strokeweight=".25pt">
                <v:path arrowok="t"/>
                <v:textbox>
                  <w:txbxContent>
                    <w:p w14:paraId="39D8FC1F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44D0E79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B31104D" w14:textId="3C810234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44B135F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F32DC3C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0FB1C40B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0" allowOverlap="1" wp14:anchorId="65F76935" wp14:editId="5F8C07D8">
                <wp:simplePos x="0" y="0"/>
                <wp:positionH relativeFrom="page">
                  <wp:posOffset>2636520</wp:posOffset>
                </wp:positionH>
                <wp:positionV relativeFrom="page">
                  <wp:posOffset>3289935</wp:posOffset>
                </wp:positionV>
                <wp:extent cx="2286000" cy="1371600"/>
                <wp:effectExtent l="0" t="0" r="1270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37B087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C7C16DD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F8604D0" w14:textId="7B25ABA1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37361F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C817E9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91D877E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F76935" id="AutoShape 15" o:spid="_x0000_s1033" style="position:absolute;margin-left:207.6pt;margin-top:259.05pt;width:180pt;height:10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vAIFgIAAAw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" o:allowincell="f" filled="f" strokecolor="#bfbfbf" strokeweight=".25pt">
                <v:path arrowok="t"/>
                <v:textbox>
                  <w:txbxContent>
                    <w:p w14:paraId="7D37B087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C7C16DD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F8604D0" w14:textId="7B25ABA1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37361F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C817E9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91D877E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0" allowOverlap="1" wp14:anchorId="1A15D166" wp14:editId="520EE70F">
                <wp:simplePos x="0" y="0"/>
                <wp:positionH relativeFrom="page">
                  <wp:posOffset>5013960</wp:posOffset>
                </wp:positionH>
                <wp:positionV relativeFrom="page">
                  <wp:posOffset>3289935</wp:posOffset>
                </wp:positionV>
                <wp:extent cx="2286000" cy="1371600"/>
                <wp:effectExtent l="0" t="0" r="12700" b="1270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E1720A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9E0E30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371F42F" w14:textId="70958A1F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5B17FD9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5827A53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A36A003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15D166" id="AutoShape 14" o:spid="_x0000_s1034" style="position:absolute;margin-left:394.8pt;margin-top:259.05pt;width:180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cfpFgIAAAw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" o:allowincell="f" filled="f" strokecolor="#bfbfbf" strokeweight=".25pt">
                <v:path arrowok="t"/>
                <v:textbox>
                  <w:txbxContent>
                    <w:p w14:paraId="7EE1720A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9E0E30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371F42F" w14:textId="70958A1F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5B17FD9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5827A53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A36A003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 wp14:anchorId="20C2FC59" wp14:editId="7357AA43">
                <wp:simplePos x="0" y="0"/>
                <wp:positionH relativeFrom="page">
                  <wp:posOffset>259080</wp:posOffset>
                </wp:positionH>
                <wp:positionV relativeFrom="page">
                  <wp:posOffset>4661535</wp:posOffset>
                </wp:positionV>
                <wp:extent cx="2286000" cy="1371600"/>
                <wp:effectExtent l="0" t="0" r="1270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9BC1D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767CFA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4957017" w14:textId="1A7597CB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3F9EDF6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62AB469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E8F91DE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C2FC59" id="AutoShape 13" o:spid="_x0000_s1035" style="position:absolute;margin-left:20.4pt;margin-top:367.05pt;width:180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" o:allowincell="f" filled="f" strokecolor="#bfbfbf" strokeweight=".25pt">
                <v:path arrowok="t"/>
                <v:textbox>
                  <w:txbxContent>
                    <w:p w14:paraId="299BC1D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767CFA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4957017" w14:textId="1A7597CB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3F9EDF6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62AB469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E8F91DE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052BB492" wp14:editId="78BAEBA0">
                <wp:simplePos x="0" y="0"/>
                <wp:positionH relativeFrom="page">
                  <wp:posOffset>2636520</wp:posOffset>
                </wp:positionH>
                <wp:positionV relativeFrom="page">
                  <wp:posOffset>4661535</wp:posOffset>
                </wp:positionV>
                <wp:extent cx="2286000" cy="1371600"/>
                <wp:effectExtent l="0" t="0" r="12700" b="1270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57E2E7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9A8B20D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07C37990" w14:textId="41DB15C6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11B3ECF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D457F90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65AF335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2BB492" id="AutoShape 12" o:spid="_x0000_s1036" style="position:absolute;margin-left:207.6pt;margin-top:367.05pt;width:180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" o:allowincell="f" filled="f" strokecolor="#bfbfbf" strokeweight=".25pt">
                <v:path arrowok="t"/>
                <v:textbox>
                  <w:txbxContent>
                    <w:p w14:paraId="7F57E2E7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9A8B20D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07C37990" w14:textId="41DB15C6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11B3ECF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D457F90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65AF335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35EE47DF" wp14:editId="1147FB79">
                <wp:simplePos x="0" y="0"/>
                <wp:positionH relativeFrom="page">
                  <wp:posOffset>5013960</wp:posOffset>
                </wp:positionH>
                <wp:positionV relativeFrom="page">
                  <wp:posOffset>4661535</wp:posOffset>
                </wp:positionV>
                <wp:extent cx="2286000" cy="1371600"/>
                <wp:effectExtent l="0" t="0" r="1270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B949A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EC090E4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C835676" w14:textId="2B035E2B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598F2B0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7A333A9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5145961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EE47DF" id="AutoShape 11" o:spid="_x0000_s1037" style="position:absolute;margin-left:394.8pt;margin-top:367.05pt;width:180pt;height:10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zJoFgIAAA0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" o:allowincell="f" filled="f" strokecolor="#bfbfbf" strokeweight=".25pt">
                <v:path arrowok="t"/>
                <v:textbox>
                  <w:txbxContent>
                    <w:p w14:paraId="2E3B949A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EC090E4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C835676" w14:textId="2B035E2B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598F2B0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7A333A9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5145961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0" allowOverlap="1" wp14:anchorId="1187130C" wp14:editId="05F26EC8">
                <wp:simplePos x="0" y="0"/>
                <wp:positionH relativeFrom="page">
                  <wp:posOffset>259080</wp:posOffset>
                </wp:positionH>
                <wp:positionV relativeFrom="page">
                  <wp:posOffset>6033135</wp:posOffset>
                </wp:positionV>
                <wp:extent cx="2286000" cy="1371600"/>
                <wp:effectExtent l="0" t="0" r="12700" b="1270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01BF8B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0D1E3FF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C87D18C" w14:textId="3081A23C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17ECF4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8E20A4A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902D51A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87130C" id="AutoShape 10" o:spid="_x0000_s1038" style="position:absolute;margin-left:20.4pt;margin-top:475.05pt;width:180pt;height:10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lyGFgIAAA0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" o:allowincell="f" filled="f" strokecolor="#bfbfbf" strokeweight=".25pt">
                <v:path arrowok="t"/>
                <v:textbox>
                  <w:txbxContent>
                    <w:p w14:paraId="7B01BF8B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0D1E3FF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C87D18C" w14:textId="3081A23C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17ECF4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8E20A4A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902D51A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0" allowOverlap="1" wp14:anchorId="4090A3B5" wp14:editId="07E52150">
                <wp:simplePos x="0" y="0"/>
                <wp:positionH relativeFrom="page">
                  <wp:posOffset>2636520</wp:posOffset>
                </wp:positionH>
                <wp:positionV relativeFrom="page">
                  <wp:posOffset>6033135</wp:posOffset>
                </wp:positionV>
                <wp:extent cx="2286000" cy="1371600"/>
                <wp:effectExtent l="0" t="0" r="1270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B1A7A0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47890CD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057BCB3" w14:textId="5FA1D63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00EEE9A9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886A89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0618A78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90A3B5" id="AutoShape 9" o:spid="_x0000_s1039" style="position:absolute;margin-left:207.6pt;margin-top:475.05pt;width:180pt;height:10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KlqFQIAAA0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" o:allowincell="f" filled="f" strokecolor="#bfbfbf" strokeweight=".25pt">
                <v:path arrowok="t"/>
                <v:textbox>
                  <w:txbxContent>
                    <w:p w14:paraId="72B1A7A0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47890CD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057BCB3" w14:textId="5FA1D63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00EEE9A9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886A89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0618A78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1" layoutInCell="0" allowOverlap="1" wp14:anchorId="7C3BA345" wp14:editId="16F38A86">
                <wp:simplePos x="0" y="0"/>
                <wp:positionH relativeFrom="page">
                  <wp:posOffset>5013960</wp:posOffset>
                </wp:positionH>
                <wp:positionV relativeFrom="page">
                  <wp:posOffset>6033135</wp:posOffset>
                </wp:positionV>
                <wp:extent cx="2286000" cy="1371600"/>
                <wp:effectExtent l="0" t="0" r="1270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FDE161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6BBFA3C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47BD240" w14:textId="3525FF3A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D3D9DDE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FDE2576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155A124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3BA345" id="AutoShape 8" o:spid="_x0000_s1040" style="position:absolute;margin-left:394.8pt;margin-top:475.05pt;width:180pt;height:108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/CBFgIAAA0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" o:allowincell="f" filled="f" strokecolor="#bfbfbf" strokeweight=".25pt">
                <v:path arrowok="t"/>
                <v:textbox>
                  <w:txbxContent>
                    <w:p w14:paraId="10FDE161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6BBFA3C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47BD240" w14:textId="3525FF3A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D3D9DDE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FDE2576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155A124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1" layoutInCell="0" allowOverlap="1" wp14:anchorId="18160548" wp14:editId="1FD56364">
                <wp:simplePos x="0" y="0"/>
                <wp:positionH relativeFrom="page">
                  <wp:posOffset>259080</wp:posOffset>
                </wp:positionH>
                <wp:positionV relativeFrom="page">
                  <wp:posOffset>7404735</wp:posOffset>
                </wp:positionV>
                <wp:extent cx="2286000" cy="1371600"/>
                <wp:effectExtent l="0" t="0" r="12700" b="127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501B94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043EAC0D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35B136F" w14:textId="2EB0C8A5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080589AE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77F9188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55A6412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160548" id="AutoShape 7" o:spid="_x0000_s1041" style="position:absolute;margin-left:20.4pt;margin-top:583.05pt;width:180pt;height:108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" o:allowincell="f" filled="f" strokecolor="#bfbfbf" strokeweight=".25pt">
                <v:path arrowok="t"/>
                <v:textbox>
                  <w:txbxContent>
                    <w:p w14:paraId="08501B94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043EAC0D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35B136F" w14:textId="2EB0C8A5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080589AE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77F9188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55A6412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0" allowOverlap="1" wp14:anchorId="5852AAB3" wp14:editId="766B77C8">
                <wp:simplePos x="0" y="0"/>
                <wp:positionH relativeFrom="page">
                  <wp:posOffset>2636520</wp:posOffset>
                </wp:positionH>
                <wp:positionV relativeFrom="page">
                  <wp:posOffset>7404735</wp:posOffset>
                </wp:positionV>
                <wp:extent cx="2286000" cy="1371600"/>
                <wp:effectExtent l="0" t="0" r="12700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EE68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4DE6D88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41CE5DB" w14:textId="17BA2E9F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3AAC851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9D3A963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49E9595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52AAB3" id="AutoShape 6" o:spid="_x0000_s1042" style="position:absolute;margin-left:207.6pt;margin-top:583.05pt;width:180pt;height:108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" o:allowincell="f" filled="f" strokecolor="#bfbfbf" strokeweight=".25pt">
                <v:path arrowok="t"/>
                <v:textbox>
                  <w:txbxContent>
                    <w:p w14:paraId="53FEE68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4DE6D88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41CE5DB" w14:textId="17BA2E9F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3AAC851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9D3A963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49E9595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1" layoutInCell="0" allowOverlap="1" wp14:anchorId="13DF1CEF" wp14:editId="7165B83D">
                <wp:simplePos x="0" y="0"/>
                <wp:positionH relativeFrom="page">
                  <wp:posOffset>5013960</wp:posOffset>
                </wp:positionH>
                <wp:positionV relativeFrom="page">
                  <wp:posOffset>7404735</wp:posOffset>
                </wp:positionV>
                <wp:extent cx="2286000" cy="1371600"/>
                <wp:effectExtent l="0" t="0" r="1270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60C44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0E14340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CDDD114" w14:textId="40483568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4AADC83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79DA44F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7E8CFC0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DF1CEF" id="AutoShape 5" o:spid="_x0000_s1043" style="position:absolute;margin-left:394.8pt;margin-top:583.05pt;width:180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p5vFgIAAA0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" o:allowincell="f" filled="f" strokecolor="#bfbfbf" strokeweight=".25pt">
                <v:path arrowok="t"/>
                <v:textbox>
                  <w:txbxContent>
                    <w:p w14:paraId="08160C44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0E14340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CDDD114" w14:textId="40483568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4AADC83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79DA44F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7E8CFC0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1" layoutInCell="0" allowOverlap="1" wp14:anchorId="6659FDEF" wp14:editId="256FAABE">
                <wp:simplePos x="0" y="0"/>
                <wp:positionH relativeFrom="page">
                  <wp:posOffset>259080</wp:posOffset>
                </wp:positionH>
                <wp:positionV relativeFrom="page">
                  <wp:posOffset>8776335</wp:posOffset>
                </wp:positionV>
                <wp:extent cx="2286000" cy="1371600"/>
                <wp:effectExtent l="0" t="0" r="12700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94741F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B37B2AF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2CED337" w14:textId="51C909A3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389D7B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A24A507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5AD76A0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59FDEF" id="AutoShape 4" o:spid="_x0000_s1044" style="position:absolute;margin-left:20.4pt;margin-top:691.05pt;width:180pt;height:108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" o:allowincell="f" filled="f" strokecolor="#bfbfbf" strokeweight=".25pt">
                <v:path arrowok="t"/>
                <v:textbox>
                  <w:txbxContent>
                    <w:p w14:paraId="4594741F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B37B2AF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2CED337" w14:textId="51C909A3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389D7B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A24A507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5AD76A0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1" layoutInCell="0" allowOverlap="1" wp14:anchorId="47F60A99" wp14:editId="450165AD">
                <wp:simplePos x="0" y="0"/>
                <wp:positionH relativeFrom="page">
                  <wp:posOffset>2636520</wp:posOffset>
                </wp:positionH>
                <wp:positionV relativeFrom="page">
                  <wp:posOffset>8776335</wp:posOffset>
                </wp:positionV>
                <wp:extent cx="2286000" cy="1371600"/>
                <wp:effectExtent l="0" t="0" r="1270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DBBD7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B000905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5B66E4A6" w14:textId="11F2C85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55E9A5C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9547E08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6B22B804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F60A99" id="AutoShape 3" o:spid="_x0000_s1045" style="position:absolute;margin-left:207.6pt;margin-top:691.05pt;width:180pt;height:10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" o:allowincell="f" filled="f" strokecolor="#bfbfbf" strokeweight=".25pt">
                <v:path arrowok="t"/>
                <v:textbox>
                  <w:txbxContent>
                    <w:p w14:paraId="2ADBBD7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B000905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5B66E4A6" w14:textId="11F2C85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55E9A5C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9547E08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6B22B804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1" layoutInCell="0" allowOverlap="1" wp14:anchorId="61A66C5F" wp14:editId="48986023">
                <wp:simplePos x="0" y="0"/>
                <wp:positionH relativeFrom="page">
                  <wp:posOffset>5013960</wp:posOffset>
                </wp:positionH>
                <wp:positionV relativeFrom="page">
                  <wp:posOffset>8776335</wp:posOffset>
                </wp:positionV>
                <wp:extent cx="2286000" cy="1371600"/>
                <wp:effectExtent l="0" t="0" r="1270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73E51A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1E28FB60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25405F0E" w14:textId="20E1BD62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3     IC5     </w:t>
                            </w:r>
                            <w:r w:rsidR="005A59A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IC6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318B5302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8FC5309" w14:textId="77777777" w:rsidR="00D65CEE" w:rsidRDefault="00D65CEE" w:rsidP="00D65CEE">
                            <w:pPr>
                              <w:pStyle w:val="AveryStyle1"/>
                              <w:ind w:left="0"/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</w:pP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Pr="004C7F06"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Source Code Pro for Powerline" w:hAnsi="Source Code Pro for Powerline"/>
                                <w:sz w:val="20"/>
                                <w:szCs w:val="20"/>
                              </w:rPr>
                              <w:t>3     IC5     IC6</w:t>
                            </w:r>
                          </w:p>
                          <w:p w14:paraId="437339A7" w14:textId="77777777" w:rsidR="000E621E" w:rsidRDefault="000E621E" w:rsidP="000E6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A66C5F" id="AutoShape 2" o:spid="_x0000_s1046" style="position:absolute;margin-left:394.8pt;margin-top:691.05pt;width:180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" o:allowincell="f" filled="f" strokecolor="#bfbfbf" strokeweight=".25pt">
                <v:path arrowok="t"/>
                <v:textbox>
                  <w:txbxContent>
                    <w:p w14:paraId="6973E51A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1E28FB60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25405F0E" w14:textId="20E1BD62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3     IC5     </w:t>
                      </w:r>
                      <w:r w:rsidR="005A59A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IC6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2</w:t>
                      </w:r>
                      <w:proofErr w:type="spellEnd"/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318B5302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8FC5309" w14:textId="77777777" w:rsidR="00D65CEE" w:rsidRDefault="00D65CEE" w:rsidP="00D65CEE">
                      <w:pPr>
                        <w:pStyle w:val="AveryStyle1"/>
                        <w:ind w:left="0"/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</w:pP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 xml:space="preserve">2    </w:t>
                      </w:r>
                      <w:r w:rsidRPr="004C7F06"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Source Code Pro for Powerline" w:hAnsi="Source Code Pro for Powerline"/>
                          <w:sz w:val="20"/>
                          <w:szCs w:val="20"/>
                        </w:rPr>
                        <w:t>3     IC5     IC6</w:t>
                      </w:r>
                    </w:p>
                    <w:p w14:paraId="437339A7" w14:textId="77777777" w:rsidR="000E621E" w:rsidRDefault="000E621E" w:rsidP="000E621E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6A6C3A">
      <w:pgSz w:w="11905" w:h="16837"/>
      <w:pgMar w:top="858" w:right="446" w:bottom="738" w:left="49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7C"/>
    <w:rsid w:val="000250E0"/>
    <w:rsid w:val="000E621E"/>
    <w:rsid w:val="0012716A"/>
    <w:rsid w:val="001B337C"/>
    <w:rsid w:val="002F06AE"/>
    <w:rsid w:val="00345ECC"/>
    <w:rsid w:val="004224FC"/>
    <w:rsid w:val="004C7F06"/>
    <w:rsid w:val="005A59A6"/>
    <w:rsid w:val="006314FE"/>
    <w:rsid w:val="006A6C3A"/>
    <w:rsid w:val="00902EFE"/>
    <w:rsid w:val="00920698"/>
    <w:rsid w:val="00D65CEE"/>
    <w:rsid w:val="00E0496E"/>
    <w:rsid w:val="00E9298B"/>
    <w:rsid w:val="00E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5EDD"/>
  <w15:chartTrackingRefBased/>
  <w15:docId w15:val="{0B805F7C-33D9-2F46-BA3E-B2DA7A25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8B"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69" w:right="69"/>
    </w:pPr>
    <w:rPr>
      <w:rFonts w:ascii="Arial" w:hAnsi="Arial" w:cs="Arial"/>
      <w:bCs/>
      <w:color w:val="000000"/>
      <w:sz w:val="24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co/Library/Group%20Containers/UBF8T346G9.Office/User%20Content.localized/Templates.localized/Avery_J8160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Avery_J8160_WordTemplate.dotx</Template>
  <TotalTime>46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Microsoft Office User</dc:creator>
  <cp:keywords>Avery, Templates</cp:keywords>
  <dc:description>Copyright 2015 Avery Products Corporation. All rights reserved.</dc:description>
  <cp:lastModifiedBy>Ross Bamford</cp:lastModifiedBy>
  <cp:revision>8</cp:revision>
  <cp:lastPrinted>2021-11-24T11:50:00Z</cp:lastPrinted>
  <dcterms:created xsi:type="dcterms:W3CDTF">2020-04-21T22:54:00Z</dcterms:created>
  <dcterms:modified xsi:type="dcterms:W3CDTF">2022-04-12T17:02:00Z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A-0001-01</vt:lpwstr>
  </property>
</Properties>
</file>